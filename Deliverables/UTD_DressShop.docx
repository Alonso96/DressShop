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9DF" w:rsidRDefault="00603CFE">
      <w:pPr>
        <w:pStyle w:val="Titolo1"/>
      </w:pPr>
      <w:r>
        <w:t>1.Introduzione</w:t>
      </w:r>
    </w:p>
    <w:p w:rsidR="003C19DF" w:rsidRDefault="00603CFE">
      <w:r>
        <w:t xml:space="preserve">Lo scopo di questo documento è quello di pianificare il test di unità della piattaforma </w:t>
      </w:r>
      <w:proofErr w:type="spellStart"/>
      <w:r>
        <w:t>DressShop</w:t>
      </w:r>
      <w:proofErr w:type="spellEnd"/>
      <w:r>
        <w:t>: verranno riportate le strategie adottate per il testing, gli strumenti</w:t>
      </w:r>
      <w:r>
        <w:t xml:space="preserve"> utilizzati e le funzionalità testate. In questa fase saranno testati i </w:t>
      </w:r>
      <w:proofErr w:type="spellStart"/>
      <w:r>
        <w:t>bean</w:t>
      </w:r>
      <w:proofErr w:type="spellEnd"/>
      <w:r>
        <w:t xml:space="preserve"> dell’applicazione, tenendo conto anche del fatto che i possibili dati di input </w:t>
      </w:r>
      <w:proofErr w:type="spellStart"/>
      <w:r>
        <w:t>ed</w:t>
      </w:r>
      <w:proofErr w:type="spellEnd"/>
      <w:r>
        <w:t xml:space="preserve"> output sono stati opportunamente suddivisi in categorie, rappresentanti stati validi o non validi</w:t>
      </w:r>
      <w:r>
        <w:t xml:space="preserve"> per gli stessi; di conseguenza, durante il test ci si è accertati anche della correttezza delle variabili usate.</w:t>
      </w:r>
    </w:p>
    <w:p w:rsidR="003C19DF" w:rsidRDefault="003C19DF"/>
    <w:p w:rsidR="003C19DF" w:rsidRDefault="00603CFE">
      <w:pPr>
        <w:pStyle w:val="Titolo1"/>
        <w:numPr>
          <w:ilvl w:val="1"/>
          <w:numId w:val="1"/>
        </w:numPr>
      </w:pPr>
      <w:r>
        <w:t>Riferimenti</w:t>
      </w:r>
    </w:p>
    <w:p w:rsidR="003C19DF" w:rsidRDefault="003C19DF"/>
    <w:p w:rsidR="003C19DF" w:rsidRDefault="00603CFE">
      <w:r>
        <w:t>Il documento fa riferimento alle ultime versioni dei precedenti documenti rilasciati, in particolare:</w:t>
      </w:r>
    </w:p>
    <w:p w:rsidR="003C19DF" w:rsidRDefault="00603CFE">
      <w:pPr>
        <w:pStyle w:val="Paragrafoelenco"/>
        <w:numPr>
          <w:ilvl w:val="0"/>
          <w:numId w:val="2"/>
        </w:numPr>
      </w:pPr>
      <w:proofErr w:type="spellStart"/>
      <w:r>
        <w:t>DressShop_RAD</w:t>
      </w:r>
      <w:proofErr w:type="spellEnd"/>
    </w:p>
    <w:p w:rsidR="003C19DF" w:rsidRDefault="00603CFE">
      <w:pPr>
        <w:pStyle w:val="Paragrafoelenco"/>
        <w:numPr>
          <w:ilvl w:val="0"/>
          <w:numId w:val="2"/>
        </w:numPr>
      </w:pPr>
      <w:proofErr w:type="spellStart"/>
      <w:r>
        <w:t>DressShop_SD</w:t>
      </w:r>
      <w:r>
        <w:t>D</w:t>
      </w:r>
      <w:proofErr w:type="spellEnd"/>
    </w:p>
    <w:p w:rsidR="003C19DF" w:rsidRDefault="00603CFE">
      <w:pPr>
        <w:pStyle w:val="Paragrafoelenco"/>
        <w:numPr>
          <w:ilvl w:val="0"/>
          <w:numId w:val="2"/>
        </w:numPr>
      </w:pPr>
      <w:proofErr w:type="spellStart"/>
      <w:r>
        <w:t>DressShop_ODD</w:t>
      </w:r>
      <w:proofErr w:type="spellEnd"/>
    </w:p>
    <w:p w:rsidR="003C19DF" w:rsidRDefault="003C19DF"/>
    <w:p w:rsidR="003C19DF" w:rsidRDefault="00603CFE">
      <w:pPr>
        <w:pStyle w:val="Titolo1"/>
      </w:pPr>
      <w:r>
        <w:t>2. Dettagli per il testing di unità</w:t>
      </w:r>
    </w:p>
    <w:p w:rsidR="003C19DF" w:rsidRDefault="00603CFE">
      <w:r>
        <w:t>I sottosistemi che verranno sottoposti al test di integrazione sono i seguenti:</w:t>
      </w:r>
    </w:p>
    <w:p w:rsidR="003C19DF" w:rsidRDefault="00603CFE">
      <w:pPr>
        <w:pStyle w:val="Paragrafoelenco"/>
        <w:numPr>
          <w:ilvl w:val="0"/>
          <w:numId w:val="3"/>
        </w:numPr>
      </w:pPr>
      <w:r>
        <w:t xml:space="preserve">Package Utente: verrà effettuato il test del </w:t>
      </w:r>
      <w:proofErr w:type="spellStart"/>
      <w:r>
        <w:t>bean</w:t>
      </w:r>
      <w:proofErr w:type="spellEnd"/>
      <w:r>
        <w:t xml:space="preserve"> UtenteBean.java;</w:t>
      </w:r>
    </w:p>
    <w:p w:rsidR="003C19DF" w:rsidRDefault="00603CFE">
      <w:pPr>
        <w:pStyle w:val="Paragrafoelenco"/>
        <w:numPr>
          <w:ilvl w:val="0"/>
          <w:numId w:val="3"/>
        </w:numPr>
      </w:pPr>
      <w:r>
        <w:t xml:space="preserve">Package Acquisto: verrà effettuato il test dei </w:t>
      </w:r>
      <w:proofErr w:type="spellStart"/>
      <w:r>
        <w:t>bean</w:t>
      </w:r>
      <w:proofErr w:type="spellEnd"/>
      <w:r>
        <w:t xml:space="preserve"> Cart</w:t>
      </w:r>
      <w:r>
        <w:t>aDiCreditoBean.java,</w:t>
      </w:r>
      <w:r>
        <w:t xml:space="preserve"> e IndirizzoBena.java</w:t>
      </w:r>
    </w:p>
    <w:p w:rsidR="003C19DF" w:rsidRDefault="00603CFE">
      <w:pPr>
        <w:pStyle w:val="Paragrafoelenco"/>
        <w:numPr>
          <w:ilvl w:val="0"/>
          <w:numId w:val="3"/>
        </w:numPr>
      </w:pPr>
      <w:r>
        <w:t xml:space="preserve">Package Catalogo verrà effettuato il test dei </w:t>
      </w:r>
      <w:proofErr w:type="spellStart"/>
      <w:r>
        <w:t>bean</w:t>
      </w:r>
      <w:proofErr w:type="spellEnd"/>
      <w:r>
        <w:t xml:space="preserve"> OrdineBean.java, ProdottoBean.java</w:t>
      </w:r>
      <w:r w:rsidR="00AE1718">
        <w:t xml:space="preserve">, </w:t>
      </w:r>
      <w:r>
        <w:t>ProdottoInOrdine.java</w:t>
      </w:r>
      <w:r w:rsidR="00AE1718">
        <w:t xml:space="preserve"> e </w:t>
      </w:r>
      <w:proofErr w:type="gramStart"/>
      <w:r w:rsidR="00AE1718">
        <w:t xml:space="preserve">PromozioneBean.java </w:t>
      </w:r>
      <w:r>
        <w:t>;</w:t>
      </w:r>
      <w:proofErr w:type="gramEnd"/>
    </w:p>
    <w:p w:rsidR="003C19DF" w:rsidRDefault="00603CFE">
      <w:pPr>
        <w:pStyle w:val="Titolo1"/>
      </w:pPr>
      <w:r>
        <w:t>Approccio</w:t>
      </w:r>
    </w:p>
    <w:p w:rsidR="003C19DF" w:rsidRDefault="00603CFE">
      <w:r>
        <w:t>L’approccio utilizzato per eseguire il test di integrazione sarà di tipo Bottom</w:t>
      </w:r>
      <w:r>
        <w:t xml:space="preserve">-up (dal basso verso l’alto). Ciò comporta il test delle singole componenti partendo dal livello più basso, ovvero lo Storage, per poi proseguire con l’Application </w:t>
      </w:r>
      <w:proofErr w:type="spellStart"/>
      <w:r>
        <w:t>Layer</w:t>
      </w:r>
      <w:proofErr w:type="spellEnd"/>
      <w:r>
        <w:t xml:space="preserve"> successivamente.</w:t>
      </w:r>
      <w:r w:rsidR="00B81CBB">
        <w:t xml:space="preserve"> </w:t>
      </w:r>
      <w:r w:rsidR="00B81CBB">
        <w:t xml:space="preserve">Avvalendosi di opportuni driver e del software </w:t>
      </w:r>
      <w:proofErr w:type="spellStart"/>
      <w:r w:rsidR="00B81CBB">
        <w:t>JUnit</w:t>
      </w:r>
      <w:proofErr w:type="spellEnd"/>
      <w:r w:rsidR="00B81CBB">
        <w:t xml:space="preserve">, verranno testati in questa fase i </w:t>
      </w:r>
      <w:proofErr w:type="spellStart"/>
      <w:r w:rsidR="00B81CBB">
        <w:t>bean</w:t>
      </w:r>
      <w:proofErr w:type="spellEnd"/>
      <w:r w:rsidR="00B81CBB">
        <w:t xml:space="preserve"> dei vari </w:t>
      </w:r>
      <w:proofErr w:type="spellStart"/>
      <w:r w:rsidR="00B81CBB">
        <w:t>packages</w:t>
      </w:r>
      <w:proofErr w:type="spellEnd"/>
      <w:r w:rsidR="00B81CBB">
        <w:t xml:space="preserve"> e, solo dopo averne verificato il corretto funzionamento, si procederà al livello successivo testando i manager. </w:t>
      </w:r>
    </w:p>
    <w:p w:rsidR="003C19DF" w:rsidRDefault="00603CFE">
      <w:r>
        <w:rPr>
          <w:rStyle w:val="Titolo1Carattere"/>
          <w:rFonts w:eastAsia="Calibri"/>
        </w:rPr>
        <w:t>Pass/</w:t>
      </w:r>
      <w:proofErr w:type="spellStart"/>
      <w:r>
        <w:rPr>
          <w:rStyle w:val="Titolo1Carattere"/>
          <w:rFonts w:eastAsia="Calibri"/>
        </w:rPr>
        <w:t>fail</w:t>
      </w:r>
      <w:proofErr w:type="spellEnd"/>
      <w:r>
        <w:rPr>
          <w:rStyle w:val="Titolo1Carattere"/>
          <w:rFonts w:eastAsia="Calibri"/>
        </w:rPr>
        <w:t xml:space="preserve"> </w:t>
      </w:r>
      <w:proofErr w:type="spellStart"/>
      <w:r>
        <w:rPr>
          <w:rStyle w:val="Titolo1Carattere"/>
          <w:rFonts w:eastAsia="Calibri"/>
        </w:rPr>
        <w:t>criteria</w:t>
      </w:r>
      <w:proofErr w:type="spellEnd"/>
      <w:r>
        <w:t xml:space="preserve"> </w:t>
      </w:r>
    </w:p>
    <w:p w:rsidR="003C19DF" w:rsidRDefault="00603CFE">
      <w:r>
        <w:t xml:space="preserve">Nel caso in cui dovessero riscontrarsi errori </w:t>
      </w:r>
      <w:r>
        <w:t xml:space="preserve">durante la fase di testing, si procederà con la correzione dei fault intervenendo direttamente sulle porzioni di codice che generano il problema, ed iterando nuovamente con la fase di </w:t>
      </w:r>
      <w:proofErr w:type="spellStart"/>
      <w:r>
        <w:t>unit</w:t>
      </w:r>
      <w:proofErr w:type="spellEnd"/>
      <w:r>
        <w:t xml:space="preserve"> testing verificando che la correzione non abbia impattato altre com</w:t>
      </w:r>
      <w:r>
        <w:t xml:space="preserve">ponenti. </w:t>
      </w:r>
      <w:r>
        <w:rPr>
          <w:rStyle w:val="Titolo1Carattere"/>
          <w:rFonts w:eastAsia="Calibri"/>
        </w:rPr>
        <w:t>Criteri di sospensione e ripristino</w:t>
      </w:r>
      <w:r>
        <w:t xml:space="preserve"> </w:t>
      </w:r>
    </w:p>
    <w:p w:rsidR="003C19DF" w:rsidRDefault="00603CFE">
      <w:pPr>
        <w:rPr>
          <w:b/>
        </w:rPr>
      </w:pPr>
      <w:r>
        <w:rPr>
          <w:b/>
        </w:rPr>
        <w:t xml:space="preserve">Criteri di sospensione </w:t>
      </w:r>
    </w:p>
    <w:p w:rsidR="003C19DF" w:rsidRDefault="00603CFE">
      <w:r>
        <w:t xml:space="preserve">Comprendono tutti quei casi critici di quando gli errori hanno un impatto dannoso sul progresso dell’attività di testing. Esempi possono essere: </w:t>
      </w:r>
    </w:p>
    <w:p w:rsidR="003C19DF" w:rsidRDefault="00603CFE">
      <w:pPr>
        <w:pStyle w:val="Paragrafoelenco"/>
        <w:numPr>
          <w:ilvl w:val="0"/>
          <w:numId w:val="4"/>
        </w:numPr>
      </w:pPr>
      <w:r>
        <w:t xml:space="preserve">Crash del database o Crash del server </w:t>
      </w:r>
    </w:p>
    <w:p w:rsidR="003C19DF" w:rsidRDefault="00603CFE">
      <w:pPr>
        <w:pStyle w:val="Paragrafoelenco"/>
        <w:numPr>
          <w:ilvl w:val="0"/>
          <w:numId w:val="4"/>
        </w:numPr>
      </w:pPr>
      <w:r>
        <w:lastRenderedPageBreak/>
        <w:t>F</w:t>
      </w:r>
      <w:r>
        <w:t xml:space="preserve">allimento di funzionalità interne </w:t>
      </w:r>
    </w:p>
    <w:p w:rsidR="003C19DF" w:rsidRDefault="00603CFE">
      <w:pPr>
        <w:pStyle w:val="Paragrafoelenco"/>
        <w:numPr>
          <w:ilvl w:val="0"/>
          <w:numId w:val="4"/>
        </w:numPr>
      </w:pPr>
      <w:r>
        <w:t xml:space="preserve"> Problemi relativi all’ambiente di sviluppo del testing </w:t>
      </w:r>
    </w:p>
    <w:p w:rsidR="003C19DF" w:rsidRDefault="003C19DF">
      <w:pPr>
        <w:pStyle w:val="Paragrafoelenco"/>
        <w:ind w:left="765"/>
        <w:rPr>
          <w:b/>
        </w:rPr>
      </w:pPr>
    </w:p>
    <w:p w:rsidR="003C19DF" w:rsidRDefault="00603CFE">
      <w:pPr>
        <w:pStyle w:val="Paragrafoelenco"/>
        <w:ind w:left="765"/>
      </w:pPr>
      <w:r>
        <w:rPr>
          <w:b/>
        </w:rPr>
        <w:t xml:space="preserve"> Criteri di ripristino </w:t>
      </w:r>
    </w:p>
    <w:p w:rsidR="003C19DF" w:rsidRDefault="00603CFE">
      <w:pPr>
        <w:pStyle w:val="Paragrafoelenco"/>
        <w:ind w:left="765"/>
      </w:pPr>
      <w:r>
        <w:t>La ripresa del sistema avviene solo quando tali errori vengono risolti, ripartendo dal test case che ha causato l’errore.</w:t>
      </w:r>
    </w:p>
    <w:p w:rsidR="00FE020D" w:rsidRDefault="00FE020D" w:rsidP="00FE020D"/>
    <w:p w:rsidR="00FE020D" w:rsidRDefault="00FE020D" w:rsidP="00FE020D">
      <w:pPr>
        <w:pStyle w:val="Titolo1"/>
      </w:pPr>
      <w:proofErr w:type="spellStart"/>
      <w:r>
        <w:t>TestCase</w:t>
      </w:r>
      <w:proofErr w:type="spellEnd"/>
    </w:p>
    <w:p w:rsidR="00FE020D" w:rsidRPr="00FE020D" w:rsidRDefault="00FE020D" w:rsidP="00FE020D">
      <w:pPr>
        <w:pStyle w:val="Sottotitolo"/>
      </w:pPr>
      <w:proofErr w:type="spellStart"/>
      <w:r>
        <w:t>Dress</w:t>
      </w:r>
      <w:r w:rsidR="00750C52">
        <w:t>Shop</w:t>
      </w:r>
      <w:proofErr w:type="spellEnd"/>
      <w:r w:rsidR="00750C52">
        <w:t xml:space="preserve"> </w:t>
      </w:r>
      <w:r>
        <w:t>Prodotto</w:t>
      </w:r>
    </w:p>
    <w:p w:rsidR="00FE020D" w:rsidRDefault="00FE020D" w:rsidP="00FE020D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E020D" w:rsidTr="00FE020D">
        <w:tc>
          <w:tcPr>
            <w:tcW w:w="2972" w:type="dxa"/>
          </w:tcPr>
          <w:p w:rsidR="00FE020D" w:rsidRDefault="00FE020D" w:rsidP="00FE020D">
            <w:r>
              <w:t>Nome classe</w:t>
            </w:r>
          </w:p>
        </w:tc>
        <w:tc>
          <w:tcPr>
            <w:tcW w:w="6656" w:type="dxa"/>
          </w:tcPr>
          <w:p w:rsidR="00FE020D" w:rsidRDefault="00FE020D" w:rsidP="00FE020D">
            <w:r>
              <w:t>ProdottoBean.java</w:t>
            </w:r>
          </w:p>
        </w:tc>
      </w:tr>
      <w:tr w:rsidR="00FE020D" w:rsidTr="00FE020D">
        <w:tc>
          <w:tcPr>
            <w:tcW w:w="2972" w:type="dxa"/>
          </w:tcPr>
          <w:p w:rsidR="00FE020D" w:rsidRDefault="00FE020D" w:rsidP="00FE020D">
            <w:r>
              <w:t xml:space="preserve">Id </w:t>
            </w:r>
            <w:proofErr w:type="spellStart"/>
            <w:r>
              <w:t>unit</w:t>
            </w:r>
            <w:proofErr w:type="spellEnd"/>
            <w:r>
              <w:t xml:space="preserve"> test case</w:t>
            </w:r>
          </w:p>
        </w:tc>
        <w:tc>
          <w:tcPr>
            <w:tcW w:w="6656" w:type="dxa"/>
          </w:tcPr>
          <w:p w:rsidR="00FE020D" w:rsidRDefault="00FE020D" w:rsidP="00FE020D">
            <w:r>
              <w:t>Metodo</w:t>
            </w:r>
          </w:p>
        </w:tc>
      </w:tr>
      <w:tr w:rsidR="00FE020D" w:rsidTr="00FE020D">
        <w:tc>
          <w:tcPr>
            <w:tcW w:w="2972" w:type="dxa"/>
          </w:tcPr>
          <w:p w:rsidR="00FE020D" w:rsidRDefault="00FE020D" w:rsidP="00FE020D">
            <w:r>
              <w:t>DressShop_ProdottoBean_01</w:t>
            </w:r>
          </w:p>
        </w:tc>
        <w:tc>
          <w:tcPr>
            <w:tcW w:w="6656" w:type="dxa"/>
          </w:tcPr>
          <w:p w:rsidR="00FE020D" w:rsidRDefault="00FE020D" w:rsidP="00FE020D">
            <w:proofErr w:type="spellStart"/>
            <w:proofErr w:type="gramStart"/>
            <w:r>
              <w:t>testIdProdotto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E020D" w:rsidTr="00FE020D">
        <w:tc>
          <w:tcPr>
            <w:tcW w:w="2972" w:type="dxa"/>
          </w:tcPr>
          <w:p w:rsidR="00FE020D" w:rsidRDefault="00FE020D" w:rsidP="00FE020D">
            <w:r>
              <w:t>DressShop_ProdottoBean_0</w:t>
            </w:r>
            <w:r>
              <w:t>2</w:t>
            </w:r>
          </w:p>
        </w:tc>
        <w:tc>
          <w:tcPr>
            <w:tcW w:w="6656" w:type="dxa"/>
          </w:tcPr>
          <w:p w:rsidR="00FE020D" w:rsidRDefault="00FE020D" w:rsidP="00FE020D">
            <w:proofErr w:type="spellStart"/>
            <w:proofErr w:type="gramStart"/>
            <w:r>
              <w:t>testSetCodiceProdotto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E020D" w:rsidTr="00FE020D">
        <w:tc>
          <w:tcPr>
            <w:tcW w:w="2972" w:type="dxa"/>
          </w:tcPr>
          <w:p w:rsidR="00FE020D" w:rsidRDefault="00FE020D" w:rsidP="00FE020D">
            <w:r>
              <w:t>DressShop_ProdottoBean_0</w:t>
            </w:r>
            <w:r>
              <w:t>3</w:t>
            </w:r>
          </w:p>
        </w:tc>
        <w:tc>
          <w:tcPr>
            <w:tcW w:w="6656" w:type="dxa"/>
          </w:tcPr>
          <w:p w:rsidR="00FE020D" w:rsidRDefault="00FE020D" w:rsidP="00FE020D">
            <w:proofErr w:type="spellStart"/>
            <w:proofErr w:type="gramStart"/>
            <w:r>
              <w:t>testSetDescrizione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E020D" w:rsidTr="00FE020D">
        <w:tc>
          <w:tcPr>
            <w:tcW w:w="2972" w:type="dxa"/>
          </w:tcPr>
          <w:p w:rsidR="00FE020D" w:rsidRDefault="00FE020D" w:rsidP="00FE020D">
            <w:r>
              <w:t>DressShop_ProdottoBean_0</w:t>
            </w:r>
            <w:r>
              <w:t>4</w:t>
            </w:r>
          </w:p>
        </w:tc>
        <w:tc>
          <w:tcPr>
            <w:tcW w:w="6656" w:type="dxa"/>
          </w:tcPr>
          <w:p w:rsidR="00FE020D" w:rsidRDefault="00FE020D" w:rsidP="00FE020D">
            <w:proofErr w:type="spellStart"/>
            <w:proofErr w:type="gramStart"/>
            <w:r>
              <w:t>testSetMarca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E020D" w:rsidTr="00FE020D">
        <w:tc>
          <w:tcPr>
            <w:tcW w:w="2972" w:type="dxa"/>
          </w:tcPr>
          <w:p w:rsidR="00FE020D" w:rsidRDefault="00FE020D" w:rsidP="00FE020D">
            <w:r>
              <w:t>DressShop_ProdottoBean_0</w:t>
            </w:r>
            <w:r>
              <w:t>5</w:t>
            </w:r>
          </w:p>
        </w:tc>
        <w:tc>
          <w:tcPr>
            <w:tcW w:w="6656" w:type="dxa"/>
          </w:tcPr>
          <w:p w:rsidR="00FE020D" w:rsidRDefault="00FE020D" w:rsidP="00FE020D">
            <w:proofErr w:type="spellStart"/>
            <w:proofErr w:type="gramStart"/>
            <w:r>
              <w:t>testSetModello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E020D" w:rsidTr="00FE020D">
        <w:tc>
          <w:tcPr>
            <w:tcW w:w="2972" w:type="dxa"/>
          </w:tcPr>
          <w:p w:rsidR="00FE020D" w:rsidRDefault="00FE020D" w:rsidP="00FE020D">
            <w:r>
              <w:t>DressShop_ProdottoBean_0</w:t>
            </w:r>
            <w:r>
              <w:t>6</w:t>
            </w:r>
          </w:p>
        </w:tc>
        <w:tc>
          <w:tcPr>
            <w:tcW w:w="6656" w:type="dxa"/>
          </w:tcPr>
          <w:p w:rsidR="00FE020D" w:rsidRDefault="00FE020D" w:rsidP="00FE020D">
            <w:proofErr w:type="spellStart"/>
            <w:proofErr w:type="gramStart"/>
            <w:r>
              <w:t>testSetPrezzo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E020D" w:rsidTr="00FE020D">
        <w:tc>
          <w:tcPr>
            <w:tcW w:w="2972" w:type="dxa"/>
          </w:tcPr>
          <w:p w:rsidR="00FE020D" w:rsidRDefault="00FE020D" w:rsidP="00FE020D">
            <w:r>
              <w:t>DressShop_ProdottoBean_0</w:t>
            </w:r>
            <w:r>
              <w:t>7</w:t>
            </w:r>
          </w:p>
        </w:tc>
        <w:tc>
          <w:tcPr>
            <w:tcW w:w="6656" w:type="dxa"/>
          </w:tcPr>
          <w:p w:rsidR="00FE020D" w:rsidRDefault="00FE020D" w:rsidP="00FE020D">
            <w:proofErr w:type="spellStart"/>
            <w:proofErr w:type="gramStart"/>
            <w:r>
              <w:t>testSetInVendita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E020D" w:rsidTr="00FE020D">
        <w:tc>
          <w:tcPr>
            <w:tcW w:w="2972" w:type="dxa"/>
          </w:tcPr>
          <w:p w:rsidR="00FE020D" w:rsidRDefault="00FE020D" w:rsidP="00FE020D">
            <w:r>
              <w:t>DressShop_ProdottoBean_0</w:t>
            </w:r>
            <w:r>
              <w:t>8</w:t>
            </w:r>
          </w:p>
        </w:tc>
        <w:tc>
          <w:tcPr>
            <w:tcW w:w="6656" w:type="dxa"/>
          </w:tcPr>
          <w:p w:rsidR="00FE020D" w:rsidRDefault="00FE020D" w:rsidP="00FE020D">
            <w:proofErr w:type="spellStart"/>
            <w:proofErr w:type="gramStart"/>
            <w:r>
              <w:t>testSetIva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E020D" w:rsidTr="00FE020D">
        <w:tc>
          <w:tcPr>
            <w:tcW w:w="2972" w:type="dxa"/>
          </w:tcPr>
          <w:p w:rsidR="00FE020D" w:rsidRDefault="00FE020D" w:rsidP="00FE020D">
            <w:r>
              <w:t>DressShop_ProdottoBean_0</w:t>
            </w:r>
            <w:r>
              <w:t>9</w:t>
            </w:r>
          </w:p>
        </w:tc>
        <w:tc>
          <w:tcPr>
            <w:tcW w:w="6656" w:type="dxa"/>
          </w:tcPr>
          <w:p w:rsidR="00FE020D" w:rsidRDefault="00FE020D" w:rsidP="00FE020D">
            <w:proofErr w:type="spellStart"/>
            <w:proofErr w:type="gramStart"/>
            <w:r>
              <w:t>testSetFoto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E020D" w:rsidTr="00FE020D">
        <w:tc>
          <w:tcPr>
            <w:tcW w:w="2972" w:type="dxa"/>
          </w:tcPr>
          <w:p w:rsidR="00FE020D" w:rsidRDefault="00FE020D" w:rsidP="00FE020D">
            <w:r>
              <w:t>DressShop_ProdottoBean_</w:t>
            </w:r>
            <w:r>
              <w:t>10</w:t>
            </w:r>
          </w:p>
        </w:tc>
        <w:tc>
          <w:tcPr>
            <w:tcW w:w="6656" w:type="dxa"/>
          </w:tcPr>
          <w:p w:rsidR="00FE020D" w:rsidRDefault="00FE020D" w:rsidP="00FE020D">
            <w:proofErr w:type="spellStart"/>
            <w:proofErr w:type="gramStart"/>
            <w:r>
              <w:t>testSetCategoria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E020D" w:rsidTr="00FE020D">
        <w:tc>
          <w:tcPr>
            <w:tcW w:w="2972" w:type="dxa"/>
          </w:tcPr>
          <w:p w:rsidR="00FE020D" w:rsidRDefault="00FE020D" w:rsidP="00FE020D">
            <w:r>
              <w:t>DressShop_ProdottoBean_</w:t>
            </w:r>
            <w:r>
              <w:t>11</w:t>
            </w:r>
          </w:p>
        </w:tc>
        <w:tc>
          <w:tcPr>
            <w:tcW w:w="6656" w:type="dxa"/>
          </w:tcPr>
          <w:p w:rsidR="00FE020D" w:rsidRDefault="00FE020D" w:rsidP="00FE020D">
            <w:proofErr w:type="spellStart"/>
            <w:proofErr w:type="gramStart"/>
            <w:r>
              <w:t>testSetPromozione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FE020D" w:rsidRDefault="00FE020D" w:rsidP="00FE020D"/>
    <w:p w:rsidR="00750C52" w:rsidRDefault="00750C52" w:rsidP="00750C52">
      <w:pPr>
        <w:pStyle w:val="Sottotitolo"/>
      </w:pPr>
      <w:proofErr w:type="spellStart"/>
      <w:r>
        <w:t>DressShop</w:t>
      </w:r>
      <w:proofErr w:type="spellEnd"/>
      <w:r>
        <w:t xml:space="preserve">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50C52" w:rsidTr="00750C52">
        <w:tc>
          <w:tcPr>
            <w:tcW w:w="2972" w:type="dxa"/>
          </w:tcPr>
          <w:p w:rsidR="00750C52" w:rsidRDefault="00750C52" w:rsidP="00750C52">
            <w:r>
              <w:t>Nome classe</w:t>
            </w:r>
          </w:p>
        </w:tc>
        <w:tc>
          <w:tcPr>
            <w:tcW w:w="6656" w:type="dxa"/>
          </w:tcPr>
          <w:p w:rsidR="00750C52" w:rsidRDefault="00750C52" w:rsidP="00750C52">
            <w:r>
              <w:t>UtenteBean.java</w:t>
            </w:r>
          </w:p>
        </w:tc>
      </w:tr>
      <w:tr w:rsidR="00750C52" w:rsidTr="00750C52">
        <w:tc>
          <w:tcPr>
            <w:tcW w:w="2972" w:type="dxa"/>
          </w:tcPr>
          <w:p w:rsidR="00750C52" w:rsidRDefault="00750C52" w:rsidP="00750C52">
            <w:r>
              <w:t xml:space="preserve">Id </w:t>
            </w:r>
            <w:proofErr w:type="spellStart"/>
            <w:r>
              <w:t>unit</w:t>
            </w:r>
            <w:proofErr w:type="spellEnd"/>
            <w:r>
              <w:t xml:space="preserve"> test case</w:t>
            </w:r>
          </w:p>
        </w:tc>
        <w:tc>
          <w:tcPr>
            <w:tcW w:w="6656" w:type="dxa"/>
          </w:tcPr>
          <w:p w:rsidR="00750C52" w:rsidRDefault="00750C52" w:rsidP="00750C52">
            <w:r>
              <w:t>Metodo</w:t>
            </w:r>
          </w:p>
        </w:tc>
      </w:tr>
      <w:tr w:rsidR="00750C52" w:rsidTr="00750C52">
        <w:tc>
          <w:tcPr>
            <w:tcW w:w="2972" w:type="dxa"/>
          </w:tcPr>
          <w:p w:rsidR="00750C52" w:rsidRDefault="00750C52" w:rsidP="00750C52">
            <w:r>
              <w:t>DressShop_UtenteBean_01</w:t>
            </w:r>
          </w:p>
        </w:tc>
        <w:tc>
          <w:tcPr>
            <w:tcW w:w="6656" w:type="dxa"/>
          </w:tcPr>
          <w:p w:rsidR="00750C52" w:rsidRDefault="00750C52" w:rsidP="00750C52">
            <w:proofErr w:type="spellStart"/>
            <w:proofErr w:type="gramStart"/>
            <w:r>
              <w:t>testSetNome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50C52" w:rsidTr="00750C52">
        <w:tc>
          <w:tcPr>
            <w:tcW w:w="2972" w:type="dxa"/>
          </w:tcPr>
          <w:p w:rsidR="00750C52" w:rsidRDefault="00750C52" w:rsidP="00750C52">
            <w:r>
              <w:t>DressShop_UtenteBean_0</w:t>
            </w:r>
            <w:r>
              <w:t>2</w:t>
            </w:r>
          </w:p>
        </w:tc>
        <w:tc>
          <w:tcPr>
            <w:tcW w:w="6656" w:type="dxa"/>
          </w:tcPr>
          <w:p w:rsidR="00750C52" w:rsidRDefault="00750C52" w:rsidP="00750C52">
            <w:proofErr w:type="spellStart"/>
            <w:proofErr w:type="gramStart"/>
            <w:r>
              <w:t>testSetCognome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50C52" w:rsidTr="00750C52">
        <w:tc>
          <w:tcPr>
            <w:tcW w:w="2972" w:type="dxa"/>
          </w:tcPr>
          <w:p w:rsidR="00750C52" w:rsidRDefault="00750C52" w:rsidP="00750C52">
            <w:r>
              <w:t>DressShop_UtenteBean_0</w:t>
            </w:r>
            <w:r>
              <w:t>3</w:t>
            </w:r>
          </w:p>
        </w:tc>
        <w:tc>
          <w:tcPr>
            <w:tcW w:w="6656" w:type="dxa"/>
          </w:tcPr>
          <w:p w:rsidR="00750C52" w:rsidRDefault="00750C52" w:rsidP="00750C52">
            <w:proofErr w:type="spellStart"/>
            <w:proofErr w:type="gramStart"/>
            <w:r>
              <w:t>testSetEmail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50C52" w:rsidTr="00750C52">
        <w:tc>
          <w:tcPr>
            <w:tcW w:w="2972" w:type="dxa"/>
          </w:tcPr>
          <w:p w:rsidR="00750C52" w:rsidRDefault="00750C52" w:rsidP="00750C52">
            <w:r>
              <w:t>DressShop_UtenteBean_0</w:t>
            </w:r>
            <w:r>
              <w:t>4</w:t>
            </w:r>
          </w:p>
        </w:tc>
        <w:tc>
          <w:tcPr>
            <w:tcW w:w="6656" w:type="dxa"/>
          </w:tcPr>
          <w:p w:rsidR="00750C52" w:rsidRDefault="00750C52" w:rsidP="00750C52">
            <w:proofErr w:type="spellStart"/>
            <w:proofErr w:type="gramStart"/>
            <w:r>
              <w:t>testSetPassword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50C52" w:rsidTr="00750C52">
        <w:tc>
          <w:tcPr>
            <w:tcW w:w="2972" w:type="dxa"/>
          </w:tcPr>
          <w:p w:rsidR="00750C52" w:rsidRDefault="00750C52" w:rsidP="00750C52">
            <w:r>
              <w:t>DressShop_UtenteBean_0</w:t>
            </w:r>
            <w:r>
              <w:t>5</w:t>
            </w:r>
          </w:p>
        </w:tc>
        <w:tc>
          <w:tcPr>
            <w:tcW w:w="6656" w:type="dxa"/>
          </w:tcPr>
          <w:p w:rsidR="00750C52" w:rsidRDefault="00750C52" w:rsidP="00750C52">
            <w:proofErr w:type="spellStart"/>
            <w:proofErr w:type="gramStart"/>
            <w:r>
              <w:t>testSetTipo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50C52" w:rsidTr="00750C52">
        <w:tc>
          <w:tcPr>
            <w:tcW w:w="2972" w:type="dxa"/>
          </w:tcPr>
          <w:p w:rsidR="00750C52" w:rsidRDefault="00750C52" w:rsidP="00750C52">
            <w:r>
              <w:t>DressShop_UtenteBean_0</w:t>
            </w:r>
            <w:r>
              <w:t>6</w:t>
            </w:r>
          </w:p>
        </w:tc>
        <w:tc>
          <w:tcPr>
            <w:tcW w:w="6656" w:type="dxa"/>
          </w:tcPr>
          <w:p w:rsidR="00750C52" w:rsidRDefault="00750C52" w:rsidP="00750C52">
            <w:proofErr w:type="spellStart"/>
            <w:proofErr w:type="gramStart"/>
            <w:r>
              <w:t>testSetIdUtente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50C52" w:rsidTr="00750C52">
        <w:tc>
          <w:tcPr>
            <w:tcW w:w="2972" w:type="dxa"/>
          </w:tcPr>
          <w:p w:rsidR="00750C52" w:rsidRDefault="00750C52" w:rsidP="00750C52">
            <w:r>
              <w:t>DressShop_UtenteBean_0</w:t>
            </w:r>
            <w:r>
              <w:t>7</w:t>
            </w:r>
          </w:p>
        </w:tc>
        <w:tc>
          <w:tcPr>
            <w:tcW w:w="6656" w:type="dxa"/>
          </w:tcPr>
          <w:p w:rsidR="00750C52" w:rsidRDefault="00750C52" w:rsidP="00750C52">
            <w:proofErr w:type="spellStart"/>
            <w:proofErr w:type="gramStart"/>
            <w:r>
              <w:t>testSetDataNascita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750C52" w:rsidRDefault="00750C52" w:rsidP="00750C52"/>
    <w:p w:rsidR="00750C52" w:rsidRDefault="00750C52" w:rsidP="00750C52">
      <w:pPr>
        <w:pStyle w:val="Sottotitolo"/>
      </w:pPr>
      <w:proofErr w:type="spellStart"/>
      <w:r>
        <w:t>DressShop</w:t>
      </w:r>
      <w:proofErr w:type="spellEnd"/>
      <w:r>
        <w:t xml:space="preserve"> </w:t>
      </w:r>
      <w:r>
        <w:t>Indirizzo</w:t>
      </w:r>
    </w:p>
    <w:p w:rsidR="00750C52" w:rsidRPr="00750C52" w:rsidRDefault="00750C52" w:rsidP="00750C5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50C52" w:rsidTr="006C1DFA">
        <w:tc>
          <w:tcPr>
            <w:tcW w:w="2972" w:type="dxa"/>
          </w:tcPr>
          <w:p w:rsidR="00750C52" w:rsidRDefault="00750C52" w:rsidP="00750C52">
            <w:r>
              <w:t>Nome Classe</w:t>
            </w:r>
          </w:p>
        </w:tc>
        <w:tc>
          <w:tcPr>
            <w:tcW w:w="6656" w:type="dxa"/>
          </w:tcPr>
          <w:p w:rsidR="00750C52" w:rsidRDefault="00750C52" w:rsidP="00750C52">
            <w:proofErr w:type="spellStart"/>
            <w:r>
              <w:t>IndirizzoBean</w:t>
            </w:r>
            <w:proofErr w:type="spellEnd"/>
          </w:p>
        </w:tc>
      </w:tr>
      <w:tr w:rsidR="00750C52" w:rsidTr="006C1DFA">
        <w:tc>
          <w:tcPr>
            <w:tcW w:w="2972" w:type="dxa"/>
          </w:tcPr>
          <w:p w:rsidR="00750C52" w:rsidRDefault="00750C52" w:rsidP="00750C52">
            <w:r>
              <w:t xml:space="preserve">Id </w:t>
            </w:r>
            <w:proofErr w:type="spellStart"/>
            <w:r>
              <w:t>unit</w:t>
            </w:r>
            <w:proofErr w:type="spellEnd"/>
            <w:r>
              <w:t xml:space="preserve"> test case</w:t>
            </w:r>
          </w:p>
        </w:tc>
        <w:tc>
          <w:tcPr>
            <w:tcW w:w="6656" w:type="dxa"/>
          </w:tcPr>
          <w:p w:rsidR="00750C52" w:rsidRDefault="00750C52" w:rsidP="00750C52">
            <w:r>
              <w:t>Metodo</w:t>
            </w:r>
          </w:p>
        </w:tc>
      </w:tr>
      <w:tr w:rsidR="00750C52" w:rsidTr="006C1DFA">
        <w:tc>
          <w:tcPr>
            <w:tcW w:w="2972" w:type="dxa"/>
          </w:tcPr>
          <w:p w:rsidR="00750C52" w:rsidRDefault="00750C52" w:rsidP="00750C52">
            <w:proofErr w:type="spellStart"/>
            <w:r>
              <w:t>DressShop_</w:t>
            </w:r>
            <w:r>
              <w:t>IndirizzoBean</w:t>
            </w:r>
            <w:proofErr w:type="spellEnd"/>
            <w:r>
              <w:t xml:space="preserve"> </w:t>
            </w:r>
            <w:r>
              <w:t>_01</w:t>
            </w:r>
          </w:p>
        </w:tc>
        <w:tc>
          <w:tcPr>
            <w:tcW w:w="6656" w:type="dxa"/>
          </w:tcPr>
          <w:p w:rsidR="00750C52" w:rsidRDefault="00750C52" w:rsidP="00750C52">
            <w:proofErr w:type="spellStart"/>
            <w:proofErr w:type="gramStart"/>
            <w:r>
              <w:t>testSetIndirizzo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50C52" w:rsidTr="006C1DFA">
        <w:tc>
          <w:tcPr>
            <w:tcW w:w="2972" w:type="dxa"/>
          </w:tcPr>
          <w:p w:rsidR="00750C52" w:rsidRDefault="00750C52" w:rsidP="00750C52">
            <w:proofErr w:type="spellStart"/>
            <w:r>
              <w:t>DressShop_IndirizzoBean</w:t>
            </w:r>
            <w:proofErr w:type="spellEnd"/>
            <w:r>
              <w:t xml:space="preserve"> _0</w:t>
            </w:r>
            <w:r>
              <w:t>2</w:t>
            </w:r>
          </w:p>
        </w:tc>
        <w:tc>
          <w:tcPr>
            <w:tcW w:w="6656" w:type="dxa"/>
          </w:tcPr>
          <w:p w:rsidR="00750C52" w:rsidRDefault="00750C52" w:rsidP="00750C52">
            <w:proofErr w:type="spellStart"/>
            <w:proofErr w:type="gramStart"/>
            <w:r>
              <w:t>testSetNome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50C52" w:rsidTr="006C1DFA">
        <w:tc>
          <w:tcPr>
            <w:tcW w:w="2972" w:type="dxa"/>
          </w:tcPr>
          <w:p w:rsidR="00750C52" w:rsidRDefault="00750C52" w:rsidP="00750C52">
            <w:proofErr w:type="spellStart"/>
            <w:r>
              <w:t>DressShop_IndirizzoBean</w:t>
            </w:r>
            <w:proofErr w:type="spellEnd"/>
            <w:r>
              <w:t xml:space="preserve"> _0</w:t>
            </w:r>
            <w:r>
              <w:t>3</w:t>
            </w:r>
          </w:p>
        </w:tc>
        <w:tc>
          <w:tcPr>
            <w:tcW w:w="6656" w:type="dxa"/>
          </w:tcPr>
          <w:p w:rsidR="00750C52" w:rsidRDefault="00750C52" w:rsidP="00750C52">
            <w:proofErr w:type="spellStart"/>
            <w:proofErr w:type="gramStart"/>
            <w:r>
              <w:t>testSetCognome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50C52" w:rsidTr="006C1DFA">
        <w:tc>
          <w:tcPr>
            <w:tcW w:w="2972" w:type="dxa"/>
          </w:tcPr>
          <w:p w:rsidR="00750C52" w:rsidRDefault="00750C52" w:rsidP="00750C52">
            <w:proofErr w:type="spellStart"/>
            <w:r>
              <w:lastRenderedPageBreak/>
              <w:t>DressShop_IndirizzoBean</w:t>
            </w:r>
            <w:proofErr w:type="spellEnd"/>
            <w:r>
              <w:t xml:space="preserve"> _0</w:t>
            </w:r>
            <w:r>
              <w:t>4</w:t>
            </w:r>
          </w:p>
        </w:tc>
        <w:tc>
          <w:tcPr>
            <w:tcW w:w="6656" w:type="dxa"/>
          </w:tcPr>
          <w:p w:rsidR="00750C52" w:rsidRDefault="00750C52" w:rsidP="00750C52">
            <w:proofErr w:type="spellStart"/>
            <w:proofErr w:type="gramStart"/>
            <w:r>
              <w:t>testSetCap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50C52" w:rsidTr="006C1DFA">
        <w:tc>
          <w:tcPr>
            <w:tcW w:w="2972" w:type="dxa"/>
          </w:tcPr>
          <w:p w:rsidR="00750C52" w:rsidRDefault="00750C52" w:rsidP="00750C52">
            <w:proofErr w:type="spellStart"/>
            <w:r>
              <w:t>DressShop_IndirizzoBean</w:t>
            </w:r>
            <w:proofErr w:type="spellEnd"/>
            <w:r>
              <w:t xml:space="preserve"> _0</w:t>
            </w:r>
            <w:r>
              <w:t>5</w:t>
            </w:r>
          </w:p>
        </w:tc>
        <w:tc>
          <w:tcPr>
            <w:tcW w:w="6656" w:type="dxa"/>
          </w:tcPr>
          <w:p w:rsidR="00750C52" w:rsidRDefault="00750C52" w:rsidP="00750C52">
            <w:proofErr w:type="spellStart"/>
            <w:proofErr w:type="gramStart"/>
            <w:r>
              <w:t>testSetProvincia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50C52" w:rsidTr="006C1DFA">
        <w:tc>
          <w:tcPr>
            <w:tcW w:w="2972" w:type="dxa"/>
          </w:tcPr>
          <w:p w:rsidR="00750C52" w:rsidRDefault="00750C52" w:rsidP="00750C52">
            <w:proofErr w:type="spellStart"/>
            <w:r>
              <w:t>DressShop_IndirizzoBean</w:t>
            </w:r>
            <w:proofErr w:type="spellEnd"/>
            <w:r>
              <w:t xml:space="preserve"> _0</w:t>
            </w:r>
            <w:r>
              <w:t>6</w:t>
            </w:r>
          </w:p>
        </w:tc>
        <w:tc>
          <w:tcPr>
            <w:tcW w:w="6656" w:type="dxa"/>
          </w:tcPr>
          <w:p w:rsidR="00750C52" w:rsidRDefault="00750C52" w:rsidP="00750C52">
            <w:proofErr w:type="spellStart"/>
            <w:proofErr w:type="gramStart"/>
            <w:r>
              <w:t>testSetCitta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50C52" w:rsidTr="006C1DFA">
        <w:tc>
          <w:tcPr>
            <w:tcW w:w="2972" w:type="dxa"/>
          </w:tcPr>
          <w:p w:rsidR="00750C52" w:rsidRDefault="00750C52" w:rsidP="00750C52">
            <w:proofErr w:type="spellStart"/>
            <w:r>
              <w:t>DressShop_IndirizzoBean</w:t>
            </w:r>
            <w:proofErr w:type="spellEnd"/>
            <w:r>
              <w:t xml:space="preserve"> _0</w:t>
            </w:r>
            <w:r>
              <w:t>7</w:t>
            </w:r>
          </w:p>
        </w:tc>
        <w:tc>
          <w:tcPr>
            <w:tcW w:w="6656" w:type="dxa"/>
          </w:tcPr>
          <w:p w:rsidR="00750C52" w:rsidRPr="00750C52" w:rsidRDefault="00750C52" w:rsidP="00750C52">
            <w:proofErr w:type="spellStart"/>
            <w:proofErr w:type="gramStart"/>
            <w:r>
              <w:t>testSetCellulare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50C52" w:rsidTr="006C1DFA">
        <w:tc>
          <w:tcPr>
            <w:tcW w:w="2972" w:type="dxa"/>
          </w:tcPr>
          <w:p w:rsidR="00750C52" w:rsidRDefault="00750C52" w:rsidP="00750C52">
            <w:proofErr w:type="spellStart"/>
            <w:r>
              <w:t>DressShop_IndirizzoBean</w:t>
            </w:r>
            <w:proofErr w:type="spellEnd"/>
            <w:r>
              <w:t xml:space="preserve"> _0</w:t>
            </w:r>
            <w:r>
              <w:t>8</w:t>
            </w:r>
          </w:p>
        </w:tc>
        <w:tc>
          <w:tcPr>
            <w:tcW w:w="6656" w:type="dxa"/>
          </w:tcPr>
          <w:p w:rsidR="00750C52" w:rsidRDefault="00750C52" w:rsidP="00750C52">
            <w:proofErr w:type="spellStart"/>
            <w:proofErr w:type="gramStart"/>
            <w:r>
              <w:t>testSetVia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50C52" w:rsidTr="006C1DFA">
        <w:tc>
          <w:tcPr>
            <w:tcW w:w="2972" w:type="dxa"/>
          </w:tcPr>
          <w:p w:rsidR="00750C52" w:rsidRDefault="00750C52" w:rsidP="00750C52">
            <w:proofErr w:type="spellStart"/>
            <w:r>
              <w:t>DressShop_IndirizzoBean</w:t>
            </w:r>
            <w:proofErr w:type="spellEnd"/>
            <w:r>
              <w:t xml:space="preserve"> _0</w:t>
            </w:r>
            <w:r>
              <w:t>9</w:t>
            </w:r>
          </w:p>
        </w:tc>
        <w:tc>
          <w:tcPr>
            <w:tcW w:w="6656" w:type="dxa"/>
          </w:tcPr>
          <w:p w:rsidR="00750C52" w:rsidRDefault="00750C52" w:rsidP="00750C52">
            <w:proofErr w:type="spellStart"/>
            <w:proofErr w:type="gramStart"/>
            <w:r>
              <w:t>testSetUtente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750C52" w:rsidRDefault="00750C52" w:rsidP="00750C52"/>
    <w:p w:rsidR="00750C52" w:rsidRDefault="00750C52" w:rsidP="00750C52">
      <w:pPr>
        <w:pStyle w:val="Sottotitolo"/>
      </w:pPr>
      <w:proofErr w:type="spellStart"/>
      <w:r>
        <w:t>DressShop</w:t>
      </w:r>
      <w:proofErr w:type="spellEnd"/>
      <w:r>
        <w:t xml:space="preserve"> </w:t>
      </w:r>
      <w:proofErr w:type="spellStart"/>
      <w:r>
        <w:t>ProdottoInOrdine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36"/>
        <w:gridCol w:w="5992"/>
      </w:tblGrid>
      <w:tr w:rsidR="00750C52" w:rsidTr="008E4FDF">
        <w:tc>
          <w:tcPr>
            <w:tcW w:w="3636" w:type="dxa"/>
          </w:tcPr>
          <w:p w:rsidR="00750C52" w:rsidRDefault="00750C52" w:rsidP="00716EDD">
            <w:r>
              <w:t>Nome classe</w:t>
            </w:r>
          </w:p>
        </w:tc>
        <w:tc>
          <w:tcPr>
            <w:tcW w:w="5992" w:type="dxa"/>
          </w:tcPr>
          <w:p w:rsidR="00750C52" w:rsidRDefault="00750C52" w:rsidP="00716EDD">
            <w:r>
              <w:t>Prodotto</w:t>
            </w:r>
            <w:r w:rsidR="008E4FDF">
              <w:t>InOrdine</w:t>
            </w:r>
            <w:r>
              <w:t>Bean.java</w:t>
            </w:r>
          </w:p>
        </w:tc>
      </w:tr>
      <w:tr w:rsidR="00750C52" w:rsidTr="008E4FDF">
        <w:tc>
          <w:tcPr>
            <w:tcW w:w="3636" w:type="dxa"/>
          </w:tcPr>
          <w:p w:rsidR="00750C52" w:rsidRDefault="00750C52" w:rsidP="00716EDD">
            <w:r>
              <w:t xml:space="preserve">Id </w:t>
            </w:r>
            <w:proofErr w:type="spellStart"/>
            <w:r>
              <w:t>unit</w:t>
            </w:r>
            <w:proofErr w:type="spellEnd"/>
            <w:r>
              <w:t xml:space="preserve"> test case</w:t>
            </w:r>
          </w:p>
        </w:tc>
        <w:tc>
          <w:tcPr>
            <w:tcW w:w="5992" w:type="dxa"/>
          </w:tcPr>
          <w:p w:rsidR="00750C52" w:rsidRDefault="00750C52" w:rsidP="00716EDD">
            <w:r>
              <w:t>Metodo</w:t>
            </w:r>
          </w:p>
        </w:tc>
      </w:tr>
      <w:tr w:rsidR="00750C52" w:rsidTr="008E4FDF">
        <w:tc>
          <w:tcPr>
            <w:tcW w:w="3636" w:type="dxa"/>
          </w:tcPr>
          <w:p w:rsidR="00750C52" w:rsidRDefault="00750C52" w:rsidP="00716EDD">
            <w:r>
              <w:t>DressShop_Prodotto</w:t>
            </w:r>
            <w:r w:rsidR="008E4FDF">
              <w:t>InOrdine</w:t>
            </w:r>
            <w:r>
              <w:t>Bean_01</w:t>
            </w:r>
          </w:p>
        </w:tc>
        <w:tc>
          <w:tcPr>
            <w:tcW w:w="5992" w:type="dxa"/>
          </w:tcPr>
          <w:p w:rsidR="00750C52" w:rsidRDefault="00750C52" w:rsidP="00716EDD">
            <w:proofErr w:type="spellStart"/>
            <w:proofErr w:type="gramStart"/>
            <w:r>
              <w:t>testIdProdotto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50C52" w:rsidTr="008E4FDF">
        <w:tc>
          <w:tcPr>
            <w:tcW w:w="3636" w:type="dxa"/>
          </w:tcPr>
          <w:p w:rsidR="00750C52" w:rsidRDefault="00750C52" w:rsidP="00716EDD">
            <w:r>
              <w:t>DressShop_Prodotto</w:t>
            </w:r>
            <w:r w:rsidR="008E4FDF">
              <w:t>InOrdine</w:t>
            </w:r>
            <w:r>
              <w:t>Bean_0</w:t>
            </w:r>
            <w:r w:rsidR="008E4FDF">
              <w:t>2</w:t>
            </w:r>
          </w:p>
        </w:tc>
        <w:tc>
          <w:tcPr>
            <w:tcW w:w="5992" w:type="dxa"/>
          </w:tcPr>
          <w:p w:rsidR="00750C52" w:rsidRDefault="00750C52" w:rsidP="00716EDD">
            <w:proofErr w:type="spellStart"/>
            <w:proofErr w:type="gramStart"/>
            <w:r>
              <w:t>testSet</w:t>
            </w:r>
            <w:r w:rsidR="008E4FDF">
              <w:t>Reso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50C52" w:rsidTr="008E4FDF">
        <w:tc>
          <w:tcPr>
            <w:tcW w:w="3636" w:type="dxa"/>
          </w:tcPr>
          <w:p w:rsidR="00750C52" w:rsidRDefault="00750C52" w:rsidP="00716EDD">
            <w:r>
              <w:t>DressShop_Prodotto</w:t>
            </w:r>
            <w:r w:rsidR="008E4FDF">
              <w:t>InOrdine</w:t>
            </w:r>
            <w:r>
              <w:t>Bean_0</w:t>
            </w:r>
            <w:r w:rsidR="008E4FDF">
              <w:t>3</w:t>
            </w:r>
          </w:p>
        </w:tc>
        <w:tc>
          <w:tcPr>
            <w:tcW w:w="5992" w:type="dxa"/>
          </w:tcPr>
          <w:p w:rsidR="00750C52" w:rsidRDefault="00750C52" w:rsidP="00716EDD">
            <w:proofErr w:type="spellStart"/>
            <w:proofErr w:type="gramStart"/>
            <w:r>
              <w:t>testSetPrezzo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50C52" w:rsidTr="008E4FDF">
        <w:tc>
          <w:tcPr>
            <w:tcW w:w="3636" w:type="dxa"/>
          </w:tcPr>
          <w:p w:rsidR="00750C52" w:rsidRDefault="00750C52" w:rsidP="00716EDD">
            <w:r>
              <w:t>DressShop_Prodotto</w:t>
            </w:r>
            <w:r w:rsidR="008E4FDF">
              <w:t>InOrdine</w:t>
            </w:r>
            <w:r>
              <w:t>Bean_0</w:t>
            </w:r>
            <w:r w:rsidR="008E4FDF">
              <w:t>4</w:t>
            </w:r>
          </w:p>
        </w:tc>
        <w:tc>
          <w:tcPr>
            <w:tcW w:w="5992" w:type="dxa"/>
          </w:tcPr>
          <w:p w:rsidR="00750C52" w:rsidRDefault="00750C52" w:rsidP="00716EDD">
            <w:proofErr w:type="spellStart"/>
            <w:proofErr w:type="gramStart"/>
            <w:r>
              <w:t>testSetIva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50C52" w:rsidTr="008E4FDF">
        <w:tc>
          <w:tcPr>
            <w:tcW w:w="3636" w:type="dxa"/>
          </w:tcPr>
          <w:p w:rsidR="00750C52" w:rsidRDefault="00750C52" w:rsidP="00716EDD">
            <w:r>
              <w:t>DressShop_Prodotto</w:t>
            </w:r>
            <w:r w:rsidR="008E4FDF">
              <w:t>InOrdine</w:t>
            </w:r>
            <w:r>
              <w:t>Bean_0</w:t>
            </w:r>
            <w:r w:rsidR="008E4FDF">
              <w:t>5</w:t>
            </w:r>
          </w:p>
        </w:tc>
        <w:tc>
          <w:tcPr>
            <w:tcW w:w="5992" w:type="dxa"/>
          </w:tcPr>
          <w:p w:rsidR="00750C52" w:rsidRDefault="00750C52" w:rsidP="00716EDD">
            <w:proofErr w:type="spellStart"/>
            <w:proofErr w:type="gramStart"/>
            <w:r>
              <w:t>testSet</w:t>
            </w:r>
            <w:r w:rsidR="008E4FDF">
              <w:t>Quantita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750C52" w:rsidRDefault="00750C52" w:rsidP="00750C52"/>
    <w:p w:rsidR="00750C52" w:rsidRDefault="008E4FDF" w:rsidP="008E4FDF">
      <w:pPr>
        <w:pStyle w:val="Sottotitolo"/>
      </w:pPr>
      <w:proofErr w:type="spellStart"/>
      <w:r>
        <w:t>DressShop</w:t>
      </w:r>
      <w:proofErr w:type="spellEnd"/>
      <w:r>
        <w:t xml:space="preserve">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36"/>
        <w:gridCol w:w="5992"/>
      </w:tblGrid>
      <w:tr w:rsidR="008E4FDF" w:rsidTr="00716EDD">
        <w:tc>
          <w:tcPr>
            <w:tcW w:w="3636" w:type="dxa"/>
          </w:tcPr>
          <w:p w:rsidR="008E4FDF" w:rsidRDefault="008E4FDF" w:rsidP="00716EDD">
            <w:r>
              <w:t>Nome classe</w:t>
            </w:r>
          </w:p>
        </w:tc>
        <w:tc>
          <w:tcPr>
            <w:tcW w:w="5992" w:type="dxa"/>
          </w:tcPr>
          <w:p w:rsidR="008E4FDF" w:rsidRDefault="008E4FDF" w:rsidP="00716EDD">
            <w:r>
              <w:t>OrdineBean.java</w:t>
            </w:r>
          </w:p>
        </w:tc>
      </w:tr>
      <w:tr w:rsidR="008E4FDF" w:rsidTr="00716EDD">
        <w:tc>
          <w:tcPr>
            <w:tcW w:w="3636" w:type="dxa"/>
          </w:tcPr>
          <w:p w:rsidR="008E4FDF" w:rsidRDefault="008E4FDF" w:rsidP="00716EDD">
            <w:r>
              <w:t xml:space="preserve">Id </w:t>
            </w:r>
            <w:proofErr w:type="spellStart"/>
            <w:r>
              <w:t>unit</w:t>
            </w:r>
            <w:proofErr w:type="spellEnd"/>
            <w:r>
              <w:t xml:space="preserve"> test case</w:t>
            </w:r>
          </w:p>
        </w:tc>
        <w:tc>
          <w:tcPr>
            <w:tcW w:w="5992" w:type="dxa"/>
          </w:tcPr>
          <w:p w:rsidR="008E4FDF" w:rsidRDefault="008E4FDF" w:rsidP="00716EDD">
            <w:r>
              <w:t>Metodo</w:t>
            </w:r>
          </w:p>
        </w:tc>
      </w:tr>
      <w:tr w:rsidR="008E4FDF" w:rsidTr="00716EDD">
        <w:tc>
          <w:tcPr>
            <w:tcW w:w="3636" w:type="dxa"/>
          </w:tcPr>
          <w:p w:rsidR="008E4FDF" w:rsidRDefault="008E4FDF" w:rsidP="008E4FDF">
            <w:r>
              <w:t>DressShop_OrdineBean_01</w:t>
            </w:r>
          </w:p>
        </w:tc>
        <w:tc>
          <w:tcPr>
            <w:tcW w:w="5992" w:type="dxa"/>
          </w:tcPr>
          <w:p w:rsidR="008E4FDF" w:rsidRDefault="008E4FDF" w:rsidP="008E4FDF">
            <w:proofErr w:type="spellStart"/>
            <w:proofErr w:type="gramStart"/>
            <w:r>
              <w:t>testSetIdOrdine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E4FDF" w:rsidTr="00716EDD">
        <w:tc>
          <w:tcPr>
            <w:tcW w:w="3636" w:type="dxa"/>
          </w:tcPr>
          <w:p w:rsidR="008E4FDF" w:rsidRDefault="008E4FDF" w:rsidP="008E4FDF">
            <w:r>
              <w:t>DressShop_OrdineBean_0</w:t>
            </w:r>
            <w:r>
              <w:t>2</w:t>
            </w:r>
          </w:p>
        </w:tc>
        <w:tc>
          <w:tcPr>
            <w:tcW w:w="5992" w:type="dxa"/>
          </w:tcPr>
          <w:p w:rsidR="008E4FDF" w:rsidRDefault="008E4FDF" w:rsidP="008E4FDF">
            <w:proofErr w:type="spellStart"/>
            <w:proofErr w:type="gramStart"/>
            <w:r>
              <w:t>testSetData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E4FDF" w:rsidTr="00716EDD">
        <w:tc>
          <w:tcPr>
            <w:tcW w:w="3636" w:type="dxa"/>
          </w:tcPr>
          <w:p w:rsidR="008E4FDF" w:rsidRDefault="008E4FDF" w:rsidP="008E4FDF">
            <w:r>
              <w:t>DressShop_OrdineBean_0</w:t>
            </w:r>
            <w:r>
              <w:t>3</w:t>
            </w:r>
          </w:p>
        </w:tc>
        <w:tc>
          <w:tcPr>
            <w:tcW w:w="5992" w:type="dxa"/>
          </w:tcPr>
          <w:p w:rsidR="008E4FDF" w:rsidRDefault="008E4FDF" w:rsidP="008E4FDF">
            <w:proofErr w:type="spellStart"/>
            <w:proofErr w:type="gramStart"/>
            <w:r>
              <w:t>testSetPagato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E4FDF" w:rsidTr="00716EDD">
        <w:tc>
          <w:tcPr>
            <w:tcW w:w="3636" w:type="dxa"/>
          </w:tcPr>
          <w:p w:rsidR="008E4FDF" w:rsidRDefault="008E4FDF" w:rsidP="008E4FDF">
            <w:r>
              <w:t>DressShop_OrdineBean_0</w:t>
            </w:r>
            <w:r>
              <w:t>4</w:t>
            </w:r>
          </w:p>
        </w:tc>
        <w:tc>
          <w:tcPr>
            <w:tcW w:w="5992" w:type="dxa"/>
          </w:tcPr>
          <w:p w:rsidR="008E4FDF" w:rsidRDefault="008E4FDF" w:rsidP="008E4FDF">
            <w:proofErr w:type="spellStart"/>
            <w:proofErr w:type="gramStart"/>
            <w:r>
              <w:t>testSetCartaDiCredito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E4FDF" w:rsidTr="00716EDD">
        <w:tc>
          <w:tcPr>
            <w:tcW w:w="3636" w:type="dxa"/>
          </w:tcPr>
          <w:p w:rsidR="008E4FDF" w:rsidRDefault="008E4FDF" w:rsidP="008E4FDF">
            <w:r>
              <w:t>DressShop_OrdineBean_0</w:t>
            </w:r>
            <w:r>
              <w:t>5</w:t>
            </w:r>
          </w:p>
        </w:tc>
        <w:tc>
          <w:tcPr>
            <w:tcW w:w="5992" w:type="dxa"/>
          </w:tcPr>
          <w:p w:rsidR="008E4FDF" w:rsidRDefault="008E4FDF" w:rsidP="008E4FDF">
            <w:proofErr w:type="spellStart"/>
            <w:proofErr w:type="gramStart"/>
            <w:r>
              <w:t>testSetIndirizzo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E4FDF" w:rsidTr="00716EDD">
        <w:tc>
          <w:tcPr>
            <w:tcW w:w="3636" w:type="dxa"/>
          </w:tcPr>
          <w:p w:rsidR="008E4FDF" w:rsidRDefault="008E4FDF" w:rsidP="008E4FDF">
            <w:r>
              <w:t>DressShop_OrdineBean_0</w:t>
            </w:r>
            <w:r>
              <w:t>6</w:t>
            </w:r>
          </w:p>
        </w:tc>
        <w:tc>
          <w:tcPr>
            <w:tcW w:w="5992" w:type="dxa"/>
          </w:tcPr>
          <w:p w:rsidR="008E4FDF" w:rsidRDefault="008E4FDF" w:rsidP="008E4FDF">
            <w:proofErr w:type="spellStart"/>
            <w:proofErr w:type="gramStart"/>
            <w:r>
              <w:t>testSetutente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E4FDF" w:rsidTr="00716EDD">
        <w:tc>
          <w:tcPr>
            <w:tcW w:w="3636" w:type="dxa"/>
          </w:tcPr>
          <w:p w:rsidR="008E4FDF" w:rsidRDefault="008E4FDF" w:rsidP="008E4FDF">
            <w:r>
              <w:t>DressShop_OrdineBean_0</w:t>
            </w:r>
            <w:r>
              <w:t>7</w:t>
            </w:r>
          </w:p>
        </w:tc>
        <w:tc>
          <w:tcPr>
            <w:tcW w:w="5992" w:type="dxa"/>
          </w:tcPr>
          <w:p w:rsidR="008E4FDF" w:rsidRDefault="008E4FDF" w:rsidP="008E4FDF">
            <w:proofErr w:type="spellStart"/>
            <w:proofErr w:type="gramStart"/>
            <w:r>
              <w:t>testSetTotale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8E4FDF" w:rsidRDefault="008E4FDF" w:rsidP="008E4FDF"/>
    <w:p w:rsidR="008E4FDF" w:rsidRDefault="008E4FDF" w:rsidP="008E4FDF">
      <w:pPr>
        <w:pStyle w:val="Sottotitolo"/>
      </w:pPr>
      <w:proofErr w:type="spellStart"/>
      <w:r>
        <w:t>DressShop</w:t>
      </w:r>
      <w:proofErr w:type="spellEnd"/>
      <w:r>
        <w:t xml:space="preserve"> </w:t>
      </w:r>
      <w:r>
        <w:t>Taglia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36"/>
        <w:gridCol w:w="5992"/>
      </w:tblGrid>
      <w:tr w:rsidR="008E4FDF" w:rsidTr="00716EDD">
        <w:tc>
          <w:tcPr>
            <w:tcW w:w="3636" w:type="dxa"/>
          </w:tcPr>
          <w:p w:rsidR="008E4FDF" w:rsidRDefault="008E4FDF" w:rsidP="00716EDD">
            <w:r>
              <w:t>Nome classe</w:t>
            </w:r>
          </w:p>
        </w:tc>
        <w:tc>
          <w:tcPr>
            <w:tcW w:w="5992" w:type="dxa"/>
          </w:tcPr>
          <w:p w:rsidR="008E4FDF" w:rsidRDefault="008E4FDF" w:rsidP="00716EDD">
            <w:r>
              <w:t>Taglia</w:t>
            </w:r>
            <w:r>
              <w:t>Bean.java</w:t>
            </w:r>
          </w:p>
        </w:tc>
      </w:tr>
      <w:tr w:rsidR="008E4FDF" w:rsidTr="00716EDD">
        <w:tc>
          <w:tcPr>
            <w:tcW w:w="3636" w:type="dxa"/>
          </w:tcPr>
          <w:p w:rsidR="008E4FDF" w:rsidRDefault="008E4FDF" w:rsidP="00716EDD">
            <w:r>
              <w:t xml:space="preserve">Id </w:t>
            </w:r>
            <w:proofErr w:type="spellStart"/>
            <w:r>
              <w:t>unit</w:t>
            </w:r>
            <w:proofErr w:type="spellEnd"/>
            <w:r>
              <w:t xml:space="preserve"> test case</w:t>
            </w:r>
          </w:p>
        </w:tc>
        <w:tc>
          <w:tcPr>
            <w:tcW w:w="5992" w:type="dxa"/>
          </w:tcPr>
          <w:p w:rsidR="008E4FDF" w:rsidRDefault="008E4FDF" w:rsidP="00716EDD">
            <w:r>
              <w:t>Metodo</w:t>
            </w:r>
          </w:p>
        </w:tc>
      </w:tr>
      <w:tr w:rsidR="008E4FDF" w:rsidTr="00716EDD">
        <w:tc>
          <w:tcPr>
            <w:tcW w:w="3636" w:type="dxa"/>
          </w:tcPr>
          <w:p w:rsidR="008E4FDF" w:rsidRDefault="008E4FDF" w:rsidP="00716EDD">
            <w:r>
              <w:t>DressShop_</w:t>
            </w:r>
            <w:r>
              <w:t>TagliaB</w:t>
            </w:r>
            <w:r>
              <w:t>ean_01</w:t>
            </w:r>
          </w:p>
        </w:tc>
        <w:tc>
          <w:tcPr>
            <w:tcW w:w="5992" w:type="dxa"/>
          </w:tcPr>
          <w:p w:rsidR="008E4FDF" w:rsidRDefault="008E4FDF" w:rsidP="00716EDD">
            <w:proofErr w:type="spellStart"/>
            <w:proofErr w:type="gramStart"/>
            <w:r>
              <w:t>testSetIdProdotto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E4FDF" w:rsidTr="00716EDD">
        <w:tc>
          <w:tcPr>
            <w:tcW w:w="3636" w:type="dxa"/>
          </w:tcPr>
          <w:p w:rsidR="008E4FDF" w:rsidRDefault="008E4FDF" w:rsidP="00716EDD">
            <w:r>
              <w:t>DressShop_TagliaBean_0</w:t>
            </w:r>
            <w:r>
              <w:t>2</w:t>
            </w:r>
          </w:p>
        </w:tc>
        <w:tc>
          <w:tcPr>
            <w:tcW w:w="5992" w:type="dxa"/>
          </w:tcPr>
          <w:p w:rsidR="008E4FDF" w:rsidRDefault="008E4FDF" w:rsidP="00716EDD">
            <w:proofErr w:type="spellStart"/>
            <w:proofErr w:type="gramStart"/>
            <w:r>
              <w:t>testSetTaglia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E4FDF" w:rsidTr="00716EDD">
        <w:tc>
          <w:tcPr>
            <w:tcW w:w="3636" w:type="dxa"/>
          </w:tcPr>
          <w:p w:rsidR="008E4FDF" w:rsidRDefault="008E4FDF" w:rsidP="00716EDD">
            <w:r>
              <w:t>DressShop_TagliaBean_0</w:t>
            </w:r>
            <w:r>
              <w:t>3</w:t>
            </w:r>
          </w:p>
        </w:tc>
        <w:tc>
          <w:tcPr>
            <w:tcW w:w="5992" w:type="dxa"/>
          </w:tcPr>
          <w:p w:rsidR="008E4FDF" w:rsidRDefault="008E4FDF" w:rsidP="00716EDD">
            <w:proofErr w:type="spellStart"/>
            <w:proofErr w:type="gramStart"/>
            <w:r>
              <w:t>testSetQuantita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8E4FDF" w:rsidRDefault="008E4FDF" w:rsidP="008E4FDF"/>
    <w:p w:rsidR="008E4FDF" w:rsidRDefault="008E4FDF" w:rsidP="008E4FDF">
      <w:pPr>
        <w:pStyle w:val="Sottotitolo"/>
      </w:pPr>
      <w:proofErr w:type="spellStart"/>
      <w:r>
        <w:t>DressShop</w:t>
      </w:r>
      <w:proofErr w:type="spellEnd"/>
      <w:r>
        <w:t xml:space="preserve"> </w:t>
      </w:r>
      <w:r>
        <w:t>Promozione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36"/>
        <w:gridCol w:w="5992"/>
      </w:tblGrid>
      <w:tr w:rsidR="008E4FDF" w:rsidTr="00716EDD">
        <w:tc>
          <w:tcPr>
            <w:tcW w:w="3636" w:type="dxa"/>
          </w:tcPr>
          <w:p w:rsidR="008E4FDF" w:rsidRDefault="008E4FDF" w:rsidP="00716EDD">
            <w:r>
              <w:t>Nome classe</w:t>
            </w:r>
          </w:p>
        </w:tc>
        <w:tc>
          <w:tcPr>
            <w:tcW w:w="5992" w:type="dxa"/>
          </w:tcPr>
          <w:p w:rsidR="008E4FDF" w:rsidRDefault="008E4FDF" w:rsidP="00716EDD">
            <w:r>
              <w:t>PromozioneBean</w:t>
            </w:r>
            <w:r>
              <w:t>.java</w:t>
            </w:r>
          </w:p>
        </w:tc>
      </w:tr>
      <w:tr w:rsidR="008E4FDF" w:rsidTr="00716EDD">
        <w:tc>
          <w:tcPr>
            <w:tcW w:w="3636" w:type="dxa"/>
          </w:tcPr>
          <w:p w:rsidR="008E4FDF" w:rsidRDefault="008E4FDF" w:rsidP="00716EDD">
            <w:r>
              <w:t xml:space="preserve">Id </w:t>
            </w:r>
            <w:proofErr w:type="spellStart"/>
            <w:r>
              <w:t>unit</w:t>
            </w:r>
            <w:proofErr w:type="spellEnd"/>
            <w:r>
              <w:t xml:space="preserve"> test case</w:t>
            </w:r>
          </w:p>
        </w:tc>
        <w:tc>
          <w:tcPr>
            <w:tcW w:w="5992" w:type="dxa"/>
          </w:tcPr>
          <w:p w:rsidR="008E4FDF" w:rsidRDefault="008E4FDF" w:rsidP="00716EDD">
            <w:r>
              <w:t>Metodo</w:t>
            </w:r>
          </w:p>
        </w:tc>
      </w:tr>
      <w:tr w:rsidR="008E4FDF" w:rsidTr="00716EDD">
        <w:tc>
          <w:tcPr>
            <w:tcW w:w="3636" w:type="dxa"/>
          </w:tcPr>
          <w:p w:rsidR="008E4FDF" w:rsidRDefault="008E4FDF" w:rsidP="008E4FDF">
            <w:proofErr w:type="spellStart"/>
            <w:r>
              <w:t>DressShop_</w:t>
            </w:r>
            <w:r>
              <w:t>PromozioneBean</w:t>
            </w:r>
            <w:proofErr w:type="spellEnd"/>
            <w:r>
              <w:t xml:space="preserve"> </w:t>
            </w:r>
            <w:r>
              <w:t>_01</w:t>
            </w:r>
          </w:p>
        </w:tc>
        <w:tc>
          <w:tcPr>
            <w:tcW w:w="5992" w:type="dxa"/>
          </w:tcPr>
          <w:p w:rsidR="008E4FDF" w:rsidRDefault="006C1DFA" w:rsidP="008E4FDF">
            <w:proofErr w:type="spellStart"/>
            <w:proofErr w:type="gramStart"/>
            <w:r>
              <w:t>testSetIdPromozione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C1DFA" w:rsidTr="00716EDD">
        <w:tc>
          <w:tcPr>
            <w:tcW w:w="3636" w:type="dxa"/>
          </w:tcPr>
          <w:p w:rsidR="006C1DFA" w:rsidRDefault="006C1DFA" w:rsidP="008E4FDF">
            <w:proofErr w:type="spellStart"/>
            <w:r>
              <w:t>DressShop_PromozioneBean</w:t>
            </w:r>
            <w:proofErr w:type="spellEnd"/>
            <w:r>
              <w:t xml:space="preserve"> _0</w:t>
            </w:r>
            <w:r>
              <w:t>2</w:t>
            </w:r>
          </w:p>
        </w:tc>
        <w:tc>
          <w:tcPr>
            <w:tcW w:w="5992" w:type="dxa"/>
          </w:tcPr>
          <w:p w:rsidR="006C1DFA" w:rsidRDefault="006C1DFA" w:rsidP="008E4FDF">
            <w:proofErr w:type="spellStart"/>
            <w:proofErr w:type="gramStart"/>
            <w:r>
              <w:t>testSetDataInizio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C1DFA" w:rsidTr="00716EDD">
        <w:tc>
          <w:tcPr>
            <w:tcW w:w="3636" w:type="dxa"/>
          </w:tcPr>
          <w:p w:rsidR="006C1DFA" w:rsidRDefault="006C1DFA" w:rsidP="008E4FDF">
            <w:proofErr w:type="spellStart"/>
            <w:r>
              <w:t>DressShop_PromozioneBean</w:t>
            </w:r>
            <w:proofErr w:type="spellEnd"/>
            <w:r>
              <w:t xml:space="preserve"> _0</w:t>
            </w:r>
            <w:r>
              <w:t>3</w:t>
            </w:r>
          </w:p>
        </w:tc>
        <w:tc>
          <w:tcPr>
            <w:tcW w:w="5992" w:type="dxa"/>
          </w:tcPr>
          <w:p w:rsidR="006C1DFA" w:rsidRDefault="006C1DFA" w:rsidP="008E4FDF">
            <w:proofErr w:type="spellStart"/>
            <w:proofErr w:type="gramStart"/>
            <w:r>
              <w:t>testSetDataFine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C1DFA" w:rsidTr="00716EDD">
        <w:tc>
          <w:tcPr>
            <w:tcW w:w="3636" w:type="dxa"/>
          </w:tcPr>
          <w:p w:rsidR="006C1DFA" w:rsidRDefault="006C1DFA" w:rsidP="008E4FDF">
            <w:proofErr w:type="spellStart"/>
            <w:r>
              <w:t>DressShop_PromozioneBean</w:t>
            </w:r>
            <w:proofErr w:type="spellEnd"/>
            <w:r>
              <w:t xml:space="preserve"> _0</w:t>
            </w:r>
            <w:r>
              <w:t>4</w:t>
            </w:r>
          </w:p>
        </w:tc>
        <w:tc>
          <w:tcPr>
            <w:tcW w:w="5992" w:type="dxa"/>
          </w:tcPr>
          <w:p w:rsidR="006C1DFA" w:rsidRDefault="006C1DFA" w:rsidP="008E4FDF">
            <w:r>
              <w:t>testSetSconto()</w:t>
            </w:r>
            <w:bookmarkStart w:id="0" w:name="_GoBack"/>
            <w:bookmarkEnd w:id="0"/>
          </w:p>
        </w:tc>
      </w:tr>
    </w:tbl>
    <w:p w:rsidR="008E4FDF" w:rsidRPr="008E4FDF" w:rsidRDefault="008E4FDF" w:rsidP="008E4FDF"/>
    <w:sectPr w:rsidR="008E4FDF" w:rsidRPr="008E4FDF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CFE" w:rsidRDefault="00603CFE">
      <w:pPr>
        <w:spacing w:after="0" w:line="240" w:lineRule="auto"/>
      </w:pPr>
      <w:r>
        <w:separator/>
      </w:r>
    </w:p>
  </w:endnote>
  <w:endnote w:type="continuationSeparator" w:id="0">
    <w:p w:rsidR="00603CFE" w:rsidRDefault="00603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CFE" w:rsidRDefault="00603CF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03CFE" w:rsidRDefault="00603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45C9C"/>
    <w:multiLevelType w:val="multilevel"/>
    <w:tmpl w:val="316C4EF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ACC565B"/>
    <w:multiLevelType w:val="multilevel"/>
    <w:tmpl w:val="5CE8974C"/>
    <w:lvl w:ilvl="0">
      <w:numFmt w:val="bullet"/>
      <w:lvlText w:val="•"/>
      <w:lvlJc w:val="left"/>
      <w:pPr>
        <w:ind w:left="765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2" w15:restartNumberingAfterBreak="0">
    <w:nsid w:val="412D2446"/>
    <w:multiLevelType w:val="multilevel"/>
    <w:tmpl w:val="B2D4052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7B6A66BA"/>
    <w:multiLevelType w:val="multilevel"/>
    <w:tmpl w:val="7A8E220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C19DF"/>
    <w:rsid w:val="003C19DF"/>
    <w:rsid w:val="00603CFE"/>
    <w:rsid w:val="006C1DFA"/>
    <w:rsid w:val="00750C52"/>
    <w:rsid w:val="008E4FDF"/>
    <w:rsid w:val="00AE1718"/>
    <w:rsid w:val="00B81CBB"/>
    <w:rsid w:val="00FE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F969E"/>
  <w15:docId w15:val="{BDE1A75E-9917-4077-883C-53965023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</w:style>
  <w:style w:type="paragraph" w:styleId="Pidipagina">
    <w:name w:val="footer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</w:style>
  <w:style w:type="character" w:customStyle="1" w:styleId="Titolo1Carattere">
    <w:name w:val="Titolo 1 Carattere"/>
    <w:basedOn w:val="Carpredefinitoparagrafo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Paragrafoelenco">
    <w:name w:val="List Paragraph"/>
    <w:basedOn w:val="Normale"/>
    <w:pPr>
      <w:ind w:left="720"/>
    </w:pPr>
  </w:style>
  <w:style w:type="table" w:styleId="Grigliatabella">
    <w:name w:val="Table Grid"/>
    <w:basedOn w:val="Tabellanormale"/>
    <w:uiPriority w:val="39"/>
    <w:rsid w:val="00FE0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link w:val="SottotitoloCarattere"/>
    <w:uiPriority w:val="11"/>
    <w:qFormat/>
    <w:rsid w:val="00FE020D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E020D"/>
    <w:rPr>
      <w:rFonts w:asciiTheme="minorHAnsi"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Giaffreda</dc:creator>
  <dc:description/>
  <cp:lastModifiedBy>Luca Giaffreda</cp:lastModifiedBy>
  <cp:revision>2</cp:revision>
  <dcterms:created xsi:type="dcterms:W3CDTF">2019-02-09T13:29:00Z</dcterms:created>
  <dcterms:modified xsi:type="dcterms:W3CDTF">2019-02-09T13:29:00Z</dcterms:modified>
</cp:coreProperties>
</file>